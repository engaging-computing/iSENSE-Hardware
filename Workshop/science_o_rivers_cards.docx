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06" w:rsidRDefault="007777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A55BC" wp14:editId="6F97E855">
                <wp:simplePos x="0" y="0"/>
                <wp:positionH relativeFrom="page">
                  <wp:posOffset>816610</wp:posOffset>
                </wp:positionH>
                <wp:positionV relativeFrom="page">
                  <wp:posOffset>6667500</wp:posOffset>
                </wp:positionV>
                <wp:extent cx="1567180" cy="251460"/>
                <wp:effectExtent l="0" t="0" r="7620" b="2540"/>
                <wp:wrapTight wrapText="bothSides">
                  <wp:wrapPolygon edited="0">
                    <wp:start x="0" y="0"/>
                    <wp:lineTo x="0" y="19636"/>
                    <wp:lineTo x="21355" y="19636"/>
                    <wp:lineTo x="21355" y="0"/>
                    <wp:lineTo x="0" y="0"/>
                  </wp:wrapPolygon>
                </wp:wrapTight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4" o:spid="_x0000_s1026" type="#_x0000_t202" style="position:absolute;margin-left:64.3pt;margin-top:525pt;width:123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qjew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B8F952" wp14:editId="20417CC2">
                <wp:simplePos x="0" y="0"/>
                <wp:positionH relativeFrom="page">
                  <wp:posOffset>816610</wp:posOffset>
                </wp:positionH>
                <wp:positionV relativeFrom="page">
                  <wp:posOffset>8498840</wp:posOffset>
                </wp:positionV>
                <wp:extent cx="1646555" cy="251460"/>
                <wp:effectExtent l="0" t="0" r="4445" b="2540"/>
                <wp:wrapTight wrapText="bothSides">
                  <wp:wrapPolygon edited="0">
                    <wp:start x="0" y="0"/>
                    <wp:lineTo x="0" y="19636"/>
                    <wp:lineTo x="21325" y="19636"/>
                    <wp:lineTo x="21325" y="0"/>
                    <wp:lineTo x="0" y="0"/>
                  </wp:wrapPolygon>
                </wp:wrapTight>
                <wp:docPr id="6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610C52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27" type="#_x0000_t202" style="position:absolute;margin-left:64.3pt;margin-top:669.2pt;width:129.65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+de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610C52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0B5BDA46" wp14:editId="5DD160F5">
            <wp:simplePos x="0" y="0"/>
            <wp:positionH relativeFrom="page">
              <wp:posOffset>6065520</wp:posOffset>
            </wp:positionH>
            <wp:positionV relativeFrom="page">
              <wp:posOffset>7920990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4817351" wp14:editId="3531BBE0">
            <wp:simplePos x="0" y="0"/>
            <wp:positionH relativeFrom="page">
              <wp:posOffset>2868295</wp:posOffset>
            </wp:positionH>
            <wp:positionV relativeFrom="page">
              <wp:posOffset>7922260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500144DC" wp14:editId="5BBB8682">
            <wp:simplePos x="0" y="0"/>
            <wp:positionH relativeFrom="page">
              <wp:posOffset>6065520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44241A38" wp14:editId="380EACE3">
            <wp:simplePos x="0" y="0"/>
            <wp:positionH relativeFrom="page">
              <wp:posOffset>2868295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260B5270" wp14:editId="1B666197">
            <wp:simplePos x="0" y="0"/>
            <wp:positionH relativeFrom="page">
              <wp:posOffset>6065520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1BA9B99" wp14:editId="2EF009D6">
            <wp:simplePos x="0" y="0"/>
            <wp:positionH relativeFrom="page">
              <wp:posOffset>2868295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49B614A2" wp14:editId="69426609">
            <wp:simplePos x="0" y="0"/>
            <wp:positionH relativeFrom="page">
              <wp:posOffset>6065520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335169A5" wp14:editId="554EBAE1">
            <wp:simplePos x="0" y="0"/>
            <wp:positionH relativeFrom="page">
              <wp:posOffset>2868295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48641EB5" wp14:editId="43FADED8">
            <wp:simplePos x="0" y="0"/>
            <wp:positionH relativeFrom="page">
              <wp:posOffset>6065520</wp:posOffset>
            </wp:positionH>
            <wp:positionV relativeFrom="page">
              <wp:posOffset>580390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A43DD30" wp14:editId="6889304F">
            <wp:simplePos x="0" y="0"/>
            <wp:positionH relativeFrom="page">
              <wp:posOffset>2868295</wp:posOffset>
            </wp:positionH>
            <wp:positionV relativeFrom="page">
              <wp:posOffset>566420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F378A" wp14:editId="4CD2981A">
                <wp:simplePos x="0" y="0"/>
                <wp:positionH relativeFrom="page">
                  <wp:posOffset>4017645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6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http://isense.cs.uml.edu/experiment.php?id=424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8" type="#_x0000_t202" style="position:absolute;margin-left:316.35pt;margin-top:706.1pt;width:230.4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Lv+g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http://isense.cs.uml.edu/experiment.php?id=424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21F7BC" wp14:editId="2029BC6B">
                <wp:simplePos x="0" y="0"/>
                <wp:positionH relativeFrom="page">
                  <wp:posOffset>817245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  <w:r w:rsidRPr="007646C0">
                              <w:t>http://isense.cs.uml.edu/experiment.php?id=424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9" type="#_x0000_t202" style="position:absolute;margin-left:64.35pt;margin-top:706.1pt;width:230.4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1Nh+k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BCNOOsjRPT1otBQHlExM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  <w:r w:rsidRPr="007646C0">
                        <w:t>http://isense.cs.uml.edu/experiment.php?id=424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E1588" wp14:editId="0EFCF93F">
                <wp:simplePos x="0" y="0"/>
                <wp:positionH relativeFrom="page">
                  <wp:posOffset>4017645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316.35pt;margin-top:561.9pt;width:230.4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ob0+k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GUacdJCje3rQaCkOKI5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29CA9" wp14:editId="0B70D0C5">
                <wp:simplePos x="0" y="0"/>
                <wp:positionH relativeFrom="page">
                  <wp:posOffset>817245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margin-left:64.35pt;margin-top:561.9pt;width:230.4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K8Uek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NT&#10;yBQnHeTonh40WooDiic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5D316" wp14:editId="347FAB57">
                <wp:simplePos x="0" y="0"/>
                <wp:positionH relativeFrom="page">
                  <wp:posOffset>4017645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2" type="#_x0000_t202" style="position:absolute;margin-left:316.35pt;margin-top:417.7pt;width:230.4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p+Rek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CCNOOsjRPT1otBQHNIt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CF2DD" wp14:editId="575DD2FD">
                <wp:simplePos x="0" y="0"/>
                <wp:positionH relativeFrom="page">
                  <wp:posOffset>817245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  <w:r w:rsidRPr="007646C0">
                              <w:t>http://isense.cs.uml.edu/experiment.php?id=424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64.35pt;margin-top:417.7pt;width:230.4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iWlOk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  <w:r w:rsidRPr="007646C0">
                        <w:t>http://isense.cs.uml.edu/experiment.php?id=424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4116C" wp14:editId="10CD2A17">
                <wp:simplePos x="0" y="0"/>
                <wp:positionH relativeFrom="page">
                  <wp:posOffset>4017645</wp:posOffset>
                </wp:positionH>
                <wp:positionV relativeFrom="page">
                  <wp:posOffset>3479800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http://isense.cs.uml.edu/experiment.php?id=424</w:t>
                            </w:r>
                          </w:p>
                          <w:p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316.35pt;margin-top:274pt;width:230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SSekCAAB0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ECNOOsjRPT1otBQHFMU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http://isense.cs.uml.edu/experiment.php?id=424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45D45" wp14:editId="530ADA49">
                <wp:simplePos x="0" y="0"/>
                <wp:positionH relativeFrom="page">
                  <wp:posOffset>816610</wp:posOffset>
                </wp:positionH>
                <wp:positionV relativeFrom="page">
                  <wp:posOffset>3479800</wp:posOffset>
                </wp:positionV>
                <wp:extent cx="3005455" cy="411480"/>
                <wp:effectExtent l="0" t="0" r="17145" b="20320"/>
                <wp:wrapTight wrapText="bothSides">
                  <wp:wrapPolygon edited="0">
                    <wp:start x="0" y="0"/>
                    <wp:lineTo x="0" y="21333"/>
                    <wp:lineTo x="21541" y="21333"/>
                    <wp:lineTo x="21541" y="0"/>
                    <wp:lineTo x="0" y="0"/>
                  </wp:wrapPolygon>
                </wp:wrapTight>
                <wp:docPr id="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4.3pt;margin-top:274pt;width:236.65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50187" wp14:editId="57F87E2B">
                <wp:simplePos x="0" y="0"/>
                <wp:positionH relativeFrom="page">
                  <wp:posOffset>4017645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br/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margin-left:316.35pt;margin-top:130pt;width:230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9jnOk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br/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D2790" wp14:editId="5AB3A763">
                <wp:simplePos x="0" y="0"/>
                <wp:positionH relativeFrom="page">
                  <wp:posOffset>817245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:rsidR="007777CD" w:rsidRPr="00AB3ACC" w:rsidRDefault="007777CD" w:rsidP="007646C0">
                            <w:pPr>
                              <w:pStyle w:val="AddressDetails"/>
                            </w:pPr>
                            <w:r w:rsidRPr="007646C0">
                              <w:t>http://isense.cs.uml.edu/experiment.php?id=424</w:t>
                            </w:r>
                          </w:p>
                          <w:p w:rsidR="007777CD" w:rsidRPr="00AB3ACC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64.35pt;margin-top:130pt;width:230.4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mUiuk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" filled="f" stroked="f">
                <v:textbox inset="0,0,0,0">
                  <w:txbxContent>
                    <w:p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:rsidR="007777CD" w:rsidRPr="00AB3ACC" w:rsidRDefault="007777CD" w:rsidP="007646C0">
                      <w:pPr>
                        <w:pStyle w:val="AddressDetails"/>
                      </w:pPr>
                      <w:r w:rsidRPr="007646C0">
                        <w:t>http://isense.cs.uml.edu/experiment.php?id=424</w:t>
                      </w:r>
                    </w:p>
                    <w:p w:rsidR="007777CD" w:rsidRPr="00AB3ACC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96658" wp14:editId="04480E98">
                <wp:simplePos x="0" y="0"/>
                <wp:positionH relativeFrom="page">
                  <wp:posOffset>817245</wp:posOffset>
                </wp:positionH>
                <wp:positionV relativeFrom="page">
                  <wp:posOffset>6122670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8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8" type="#_x0000_t202" style="position:absolute;margin-left:64.35pt;margin-top:482.1pt;width:208.8pt;height: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e5pO0CAAB0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0w4mSAGt3RnUZLsUO+H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4A1C7" wp14:editId="3E9F30DA">
                <wp:simplePos x="0" y="0"/>
                <wp:positionH relativeFrom="page">
                  <wp:posOffset>817245</wp:posOffset>
                </wp:positionH>
                <wp:positionV relativeFrom="page">
                  <wp:posOffset>8182610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9" type="#_x0000_t202" style="position:absolute;margin-left:64.35pt;margin-top:644.3pt;width:208.8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ttvucCAABt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Lp4aSDGt3Tg0ZLcUB+YB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21E1B3" wp14:editId="3ADC8D4F">
                <wp:simplePos x="0" y="0"/>
                <wp:positionH relativeFrom="page">
                  <wp:posOffset>817245</wp:posOffset>
                </wp:positionH>
                <wp:positionV relativeFrom="page">
                  <wp:posOffset>7957820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margin-left:64.35pt;margin-top:626.6pt;width:208.8pt;height:17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+7+w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iUYcdJBjR7oXqOl2CPfT0y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5DE26" wp14:editId="59C83876">
                <wp:simplePos x="0" y="0"/>
                <wp:positionH relativeFrom="page">
                  <wp:posOffset>4017645</wp:posOffset>
                </wp:positionH>
                <wp:positionV relativeFrom="page">
                  <wp:posOffset>6353175</wp:posOffset>
                </wp:positionV>
                <wp:extent cx="2651760" cy="213360"/>
                <wp:effectExtent l="4445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1" type="#_x0000_t202" style="position:absolute;margin-left:316.35pt;margin-top:500.25pt;width:208.8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Q+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AECD8" wp14:editId="16CCFC7A">
                <wp:simplePos x="0" y="0"/>
                <wp:positionH relativeFrom="page">
                  <wp:posOffset>4017645</wp:posOffset>
                </wp:positionH>
                <wp:positionV relativeFrom="page">
                  <wp:posOffset>6128385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2" type="#_x0000_t202" style="position:absolute;margin-left:316.35pt;margin-top:482.55pt;width:208.8pt;height:17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LTu0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sUYcdJBjR7oXqOl2CPfj02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FE9E46" wp14:editId="530AC7FC">
                <wp:simplePos x="0" y="0"/>
                <wp:positionH relativeFrom="page">
                  <wp:posOffset>817245</wp:posOffset>
                </wp:positionH>
                <wp:positionV relativeFrom="page">
                  <wp:posOffset>6347460</wp:posOffset>
                </wp:positionV>
                <wp:extent cx="2651760" cy="213360"/>
                <wp:effectExtent l="4445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3" type="#_x0000_t202" style="position:absolute;margin-left:64.35pt;margin-top:499.8pt;width:208.8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u/1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hxEkHNbqnB42W4oB8PzI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A6DF3E" wp14:editId="1FCF3F6B">
                <wp:simplePos x="0" y="0"/>
                <wp:positionH relativeFrom="page">
                  <wp:posOffset>4017645</wp:posOffset>
                </wp:positionH>
                <wp:positionV relativeFrom="page">
                  <wp:posOffset>4530725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4" type="#_x0000_t202" style="position:absolute;margin-left:316.35pt;margin-top:356.75pt;width:208.8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Xs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ixEkHNbqnB42W4oB8PzQ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0A2F1" wp14:editId="3537E4CC">
                <wp:simplePos x="0" y="0"/>
                <wp:positionH relativeFrom="page">
                  <wp:posOffset>4017645</wp:posOffset>
                </wp:positionH>
                <wp:positionV relativeFrom="page">
                  <wp:posOffset>4305935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5" type="#_x0000_t202" style="position:absolute;margin-left:316.35pt;margin-top:339.05pt;width:208.8pt;height:17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age4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5139A8" wp14:editId="131DA9D1">
                <wp:simplePos x="0" y="0"/>
                <wp:positionH relativeFrom="page">
                  <wp:posOffset>817245</wp:posOffset>
                </wp:positionH>
                <wp:positionV relativeFrom="page">
                  <wp:posOffset>4525010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6" type="#_x0000_t202" style="position:absolute;margin-left:64.35pt;margin-top:356.3pt;width:208.8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q2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gxEkHNbqnB42W4oB8PzA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086AD9" wp14:editId="01F80251">
                <wp:simplePos x="0" y="0"/>
                <wp:positionH relativeFrom="page">
                  <wp:posOffset>817245</wp:posOffset>
                </wp:positionH>
                <wp:positionV relativeFrom="page">
                  <wp:posOffset>4300220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64.35pt;margin-top:338.6pt;width:208.8pt;height:17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sq+wCAAB0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7D9E17" wp14:editId="4826A8D5">
                <wp:simplePos x="0" y="0"/>
                <wp:positionH relativeFrom="page">
                  <wp:posOffset>4017645</wp:posOffset>
                </wp:positionH>
                <wp:positionV relativeFrom="page">
                  <wp:posOffset>2701925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8" type="#_x0000_t202" style="position:absolute;margin-left:316.35pt;margin-top:212.75pt;width:208.8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xwuo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zp4aSDGt3Tg0ZLcUC+bx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27C102" wp14:editId="26242419">
                <wp:simplePos x="0" y="0"/>
                <wp:positionH relativeFrom="page">
                  <wp:posOffset>4017645</wp:posOffset>
                </wp:positionH>
                <wp:positionV relativeFrom="page">
                  <wp:posOffset>2477135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9" type="#_x0000_t202" style="position:absolute;margin-left:316.35pt;margin-top:195.05pt;width:208.8pt;height:17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nt1e0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hOMOOmgRg90r9FS7JHvJ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8999AA" wp14:editId="60D8ECA4">
                <wp:simplePos x="0" y="0"/>
                <wp:positionH relativeFrom="page">
                  <wp:posOffset>817245</wp:posOffset>
                </wp:positionH>
                <wp:positionV relativeFrom="page">
                  <wp:posOffset>2696210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0" type="#_x0000_t202" style="position:absolute;margin-left:64.35pt;margin-top:212.3pt;width:208.8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Icu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FB4044" wp14:editId="4DDD7819">
                <wp:simplePos x="0" y="0"/>
                <wp:positionH relativeFrom="page">
                  <wp:posOffset>817245</wp:posOffset>
                </wp:positionH>
                <wp:positionV relativeFrom="page">
                  <wp:posOffset>2471420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51" type="#_x0000_t202" style="position:absolute;margin-left:64.35pt;margin-top:194.6pt;width:208.8pt;height:17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28kO4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mOMOOmgRg90r9FS7JHvx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5399D" wp14:editId="14901068">
                <wp:simplePos x="0" y="0"/>
                <wp:positionH relativeFrom="page">
                  <wp:posOffset>4017645</wp:posOffset>
                </wp:positionH>
                <wp:positionV relativeFrom="page">
                  <wp:posOffset>873125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2" type="#_x0000_t202" style="position:absolute;margin-left:316.35pt;margin-top:68.75pt;width:208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Du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iBEnHeTonh40WooD8r3Q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22D7C" wp14:editId="1B27E7BC">
                <wp:simplePos x="0" y="0"/>
                <wp:positionH relativeFrom="page">
                  <wp:posOffset>4017645</wp:posOffset>
                </wp:positionH>
                <wp:positionV relativeFrom="page">
                  <wp:posOffset>648335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3" type="#_x0000_t202" style="position:absolute;margin-left:316.35pt;margin-top:51.05pt;width:208.8pt;height:17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i0e4CAAB1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kw4mSAGt3RnUZLsUO+F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F1CA2C" wp14:editId="2AE5E0A3">
                <wp:simplePos x="0" y="0"/>
                <wp:positionH relativeFrom="page">
                  <wp:posOffset>817245</wp:posOffset>
                </wp:positionH>
                <wp:positionV relativeFrom="page">
                  <wp:posOffset>867410</wp:posOffset>
                </wp:positionV>
                <wp:extent cx="2651760" cy="213360"/>
                <wp:effectExtent l="0" t="0" r="15240" b="15240"/>
                <wp:wrapTight wrapText="bothSides">
                  <wp:wrapPolygon edited="0">
                    <wp:start x="0" y="0"/>
                    <wp:lineTo x="0" y="20571"/>
                    <wp:lineTo x="21517" y="20571"/>
                    <wp:lineTo x="21517" y="0"/>
                    <wp:lineTo x="0" y="0"/>
                  </wp:wrapPolygon>
                </wp:wrapTight>
                <wp:docPr id="7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512063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54" type="#_x0000_t202" style="position:absolute;margin-left:64.35pt;margin-top:68.3pt;width:208.8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iHd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gBEnHeTonh40WooD8r3A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" filled="f" stroked="f">
                <v:textbox inset="0,0,0,0">
                  <w:txbxContent>
                    <w:p w:rsidR="007777CD" w:rsidRDefault="007777CD" w:rsidP="00512063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E7A135" wp14:editId="04205FD9">
                <wp:simplePos x="0" y="0"/>
                <wp:positionH relativeFrom="page">
                  <wp:posOffset>817245</wp:posOffset>
                </wp:positionH>
                <wp:positionV relativeFrom="page">
                  <wp:posOffset>642620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512063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5" type="#_x0000_t202" style="position:absolute;margin-left:64.35pt;margin-top:50.6pt;width:208.8pt;height:17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5F0+8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" filled="f" stroked="f">
                <v:textbox inset="0,0,0,0">
                  <w:txbxContent>
                    <w:p w:rsidR="007777CD" w:rsidRPr="00AB3ACC" w:rsidRDefault="007777CD" w:rsidP="00512063">
                      <w:pPr>
                        <w:pStyle w:val="Name"/>
                      </w:pPr>
                      <w:r>
                        <w:t>Science of Rivers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09C964" wp14:editId="377FFF0F">
                <wp:simplePos x="0" y="0"/>
                <wp:positionH relativeFrom="page">
                  <wp:posOffset>4017645</wp:posOffset>
                </wp:positionH>
                <wp:positionV relativeFrom="page">
                  <wp:posOffset>8188325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6" type="#_x0000_t202" style="position:absolute;margin-left:316.35pt;margin-top:644.75pt;width:208.8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HnO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gBEnHeTonh40WooD8oPA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68B459" wp14:editId="7FDB8242">
                <wp:simplePos x="0" y="0"/>
                <wp:positionH relativeFrom="page">
                  <wp:posOffset>4017645</wp:posOffset>
                </wp:positionH>
                <wp:positionV relativeFrom="page">
                  <wp:posOffset>7963535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57" type="#_x0000_t202" style="position:absolute;margin-left:316.35pt;margin-top:627.05pt;width:208.8pt;height:17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m9+wCAAB1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212C91" wp14:editId="4AB783A0">
                <wp:simplePos x="0" y="0"/>
                <wp:positionH relativeFrom="page">
                  <wp:posOffset>4017645</wp:posOffset>
                </wp:positionH>
                <wp:positionV relativeFrom="page">
                  <wp:posOffset>8498840</wp:posOffset>
                </wp:positionV>
                <wp:extent cx="1567180" cy="251460"/>
                <wp:effectExtent l="4445" t="254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8" type="#_x0000_t202" style="position:absolute;margin-left:316.35pt;margin-top:669.2pt;width:123.4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17FDE" wp14:editId="54D35352">
                <wp:simplePos x="0" y="0"/>
                <wp:positionH relativeFrom="page">
                  <wp:posOffset>4017645</wp:posOffset>
                </wp:positionH>
                <wp:positionV relativeFrom="page">
                  <wp:posOffset>6667500</wp:posOffset>
                </wp:positionV>
                <wp:extent cx="1567180" cy="251460"/>
                <wp:effectExtent l="4445" t="0" r="317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316.35pt;margin-top:525pt;width:123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9V+0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04B61" wp14:editId="39C892DE">
                <wp:simplePos x="0" y="0"/>
                <wp:positionH relativeFrom="page">
                  <wp:posOffset>4017645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0" type="#_x0000_t202" style="position:absolute;margin-left:316.35pt;margin-top:380.8pt;width:123.4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72530" wp14:editId="331A9AC6">
                <wp:simplePos x="0" y="0"/>
                <wp:positionH relativeFrom="page">
                  <wp:posOffset>817245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1" type="#_x0000_t202" style="position:absolute;margin-left:64.35pt;margin-top:380.8pt;width:123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CE27D" wp14:editId="1A79891D">
                <wp:simplePos x="0" y="0"/>
                <wp:positionH relativeFrom="page">
                  <wp:posOffset>4017645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margin-left:316.35pt;margin-top:237.1pt;width:123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LwO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1CB5B" wp14:editId="11A34FE8">
                <wp:simplePos x="0" y="0"/>
                <wp:positionH relativeFrom="page">
                  <wp:posOffset>817245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3" type="#_x0000_t202" style="position:absolute;margin-left:64.35pt;margin-top:237.1pt;width:1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D35B2" wp14:editId="6441D344">
                <wp:simplePos x="0" y="0"/>
                <wp:positionH relativeFrom="page">
                  <wp:posOffset>4017645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4" type="#_x0000_t202" style="position:absolute;margin-left:316.35pt;margin-top:93.1pt;width:123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2BD3B" wp14:editId="1D325EFF">
                <wp:simplePos x="0" y="0"/>
                <wp:positionH relativeFrom="page">
                  <wp:posOffset>817245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4B4D" w:rsidRDefault="00C14B4D" w:rsidP="00C14B4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:rsidR="00C14B4D" w:rsidRPr="00A0690D" w:rsidRDefault="00C14B4D" w:rsidP="00C14B4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:rsidR="007777CD" w:rsidRPr="00A0690D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5" type="#_x0000_t202" style="position:absolute;margin-left:64.35pt;margin-top:93.1pt;width:123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" filled="f" stroked="f">
                <v:textbox inset="0,0,0,0">
                  <w:txbxContent>
                    <w:p w:rsidR="00C14B4D" w:rsidRDefault="00C14B4D" w:rsidP="00C14B4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C14B4D" w:rsidRPr="00A0690D" w:rsidRDefault="00C14B4D" w:rsidP="00C14B4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7777CD">
        <w:rPr>
          <w:noProof/>
        </w:rPr>
        <w:t xml:space="preserve"> </w:t>
      </w:r>
    </w:p>
    <w:sectPr w:rsidR="00285406" w:rsidSect="00285406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CD" w:rsidRDefault="007777CD">
      <w:pPr>
        <w:spacing w:after="0"/>
      </w:pPr>
      <w:r>
        <w:separator/>
      </w:r>
    </w:p>
  </w:endnote>
  <w:endnote w:type="continuationSeparator" w:id="0">
    <w:p w:rsidR="007777CD" w:rsidRDefault="007777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7CD" w:rsidRDefault="007777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0A18270" wp14:editId="34FB8DCD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3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4" name="Rectangle 4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5" name="Rectangle 4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4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306pt;margin-top:612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">
              <v:rect id="Rectangle 4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KGnwwAA&#10;ANsAAAAPAAAAZHJzL2Rvd25yZXYueG1sRE9NTwIxEL2b+B+aMfEmXQlRXChkY5B4Al0McJxsh+3q&#10;drppCyz/npqYeJuX9znTeW9bcSIfGscKHgcZCOLK6YZrBV+bt4cxiBCRNbaOScGFAsxntzdTzLU7&#10;8yedyliLFMIhRwUmxi6XMlSGLIaB64gTd3DeYkzQ11J7PKdw28phlj1Jiw2nBoMdvRqqfsqjVbBo&#10;d4Xx2+/R6lmW+xf3US/Xu0Kp+7u+mICI1Md/8Z/7Xaf5I/j9JR0gZ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1KGn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AQ8wwAA&#10;ANs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7+Dvl3S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mAQ8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/LWwvwAA&#10;ANsAAAAPAAAAZHJzL2Rvd25yZXYueG1sRE9Li8IwEL4v+B/CCN7W1FeR2lREFDwJuovnoRnbYjMp&#10;TfrYf78RFvY2H99z0v1oatFT6yrLChbzCARxbnXFhYLvr/PnFoTzyBpry6Tghxzss8lHiom2A9+o&#10;v/tChBB2CSoovW8SKV1ekkE3tw1x4J62NegDbAupWxxCuKnlMopiabDi0FBiQ8eS8te9MwrWeNLX&#10;DvWDr8flpRs2/Srqn0rNpuNhB8LT6P/Ff+6LDvNjeP8SDpDZ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/8tbC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F15E956" wp14:editId="34D60D35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9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3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26" style="position:absolute;margin-left:54pt;margin-top:612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">
              <v:rect id="Rectangle 3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wI/wwAA&#10;ANsAAAAPAAAAZHJzL2Rvd25yZXYueG1sRE9NTwIxEL2T+B+aMfEmXYhRXChkQ5R4Ql0McJxsh+3q&#10;drppCyz/3pqYcJuX9zmzRW9bcSIfGscKRsMMBHHldMO1gq/N6/0ERIjIGlvHpOBCARbzm8EMc+3O&#10;/EmnMtYihXDIUYGJsculDJUhi2HoOuLEHZy3GBP0tdQezynctnKcZY/SYsOpwWBHS0PVT3m0Cl7a&#10;XWH89vth/STL/bP7qFfvu0Kpu9u+mIKI1Mer+N/9ptP8E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owI/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3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7OzvwAA&#10;ANsAAAAPAAAAZHJzL2Rvd25yZXYueG1sRE9Li8IwEL4L/ocwC9403eqKdJuKyC54ElbF89CMbdlm&#10;Upr04b83guBtPr7npNvR1KKn1lWWFXwuIhDEudUVFwou59/5BoTzyBpry6TgTg622XSSYqLtwH/U&#10;n3whQgi7BBWU3jeJlC4vyaBb2IY4cDfbGvQBtoXULQ4h3NQyjqK1NFhxaCixoX1J+f+pMwpW+KOP&#10;HeorH/fxoRu++mXU35SafYy7bxCeRv8Wv9wHHebH8PwlHC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Hs7O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A58299" wp14:editId="4504B2CE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5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6" name="Rectangle 3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7" name="Rectangle 3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3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26" style="position:absolute;margin-left:306pt;margin-top:468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">
              <v:rect id="Rectangle 3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98xxAAA&#10;ANoAAAAPAAAAZHJzL2Rvd25yZXYueG1sRI9BawIxFITvBf9DeIXearZFrG6NskgtPdl2FfX42Lxu&#10;VjcvS5Lq+u+bQqHHYWa+YWaL3rbiTD40jhU8DDMQxJXTDdcKtpvV/QREiMgaW8ek4EoBFvPBzQxz&#10;7S78Secy1iJBOOSowMTY5VKGypDFMHQdcfK+nLcYk/S11B4vCW5b+ZhlY2mx4bRgsKOloepUflsF&#10;L+2+MH53HK2fZHmYuo/69X1fKHV32xfPICL18T/8137TCsbweyXdAD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ffMc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3qqxQAA&#10;ANoAAAAPAAAAZHJzL2Rvd25yZXYueG1sRI9PSwMxFMTvhX6H8ARvNquU/lmblkWseKq6LW2Pj81z&#10;s3XzsiSxXb+9EYQeh5n5DbNY9bYVZ/KhcazgfpSBIK6cbrhWsNuu72YgQkTW2DomBT8UYLUcDhaY&#10;a3fhDzqXsRYJwiFHBSbGLpcyVIYshpHriJP36bzFmKSvpfZ4SXDbyocsm0iLDacFgx09Gaq+ym+r&#10;4Lk9FMbvT+PNVJbHuXuvX94OhVK3N33xCCJSH6/h//arVjCFvyvpBs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beqr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xQjugAA&#10;ANoAAAAPAAAAZHJzL2Rvd25yZXYueG1sRE/JCsIwEL0L/kMYwZumrkg1ioiCJ8EFz0MztsVmUpp0&#10;8e/NQfD4ePtm15lCNFS53LKCyTgCQZxYnXOq4HE/jVYgnEfWWFgmBR9ysNv2exuMtW35Ss3NpyKE&#10;sItRQeZ9GUvpkowMurEtiQP3spVBH2CVSl1hG8JNIadRtJQGcw4NGZZ0yCh532qjYI5HfalRP/ly&#10;mJ7rdtHMoual1HDQ7dcgPHX+L/65z1pB2BquhBsgt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+3xQjugAAANoAAAAPAAAAAAAAAAAAAAAAAJcCAABkcnMvZG93bnJldi54bWxQ&#10;SwUGAAAAAAQABAD1AAAAfg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690192C" wp14:editId="6EC48270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2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3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Rectangle 3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54pt;margin-top:468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">
              <v:rect id="Rectangle 2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HypxQAA&#10;ANoAAAAPAAAAZHJzL2Rvd25yZXYueG1sRI9PawIxFMTvBb9DeEJvNWsttV2NshRbeuqfVarHx+a5&#10;Wd28LEmq22/fFAoeh5n5DTNf9rYVJ/KhcaxgPMpAEFdON1wr2Kyfbx5AhIissXVMCn4owHIxuJpj&#10;rt2ZP+lUxlokCIccFZgYu1zKUBmyGEauI07e3nmLMUlfS+3xnOC2lbdZdi8tNpwWDHb0ZKg6lt9W&#10;wardFsZ/He7eprLcPbqP+uV9Wyh1PeyLGYhIfbyE/9uvWsEE/q6kG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gfKn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h4mwQAA&#10;ANoAAAAPAAAAZHJzL2Rvd25yZXYueG1sRI/NasMwEITvhbyD2EJvtVQ3DcWJEoJpwSdDk9DzYm1s&#10;E2tlLPmnb18FCj0OM98MszssthMTDb51rOElUSCIK2darjVczp/P7yB8QDbYOSYNP+ThsF897DAz&#10;buYvmk6hFrGEfYYamhD6TEpfNWTRJ64njt7VDRZDlEMtzYBzLLedTJXaSIstx4UGe8obqm6n0WpY&#10;44cpRzTfXOZpMc5v06uarlo/PS7HLYhAS/gP/9GFiRzcr8QbIP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IeJsEAAADaAAAADwAAAAAAAAAAAAAAAACXAgAAZHJzL2Rvd25y&#10;ZXYueG1sUEsFBgAAAAAEAAQA9QAAAIU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CD" w:rsidRDefault="007777CD">
      <w:pPr>
        <w:spacing w:after="0"/>
      </w:pPr>
      <w:r>
        <w:separator/>
      </w:r>
    </w:p>
  </w:footnote>
  <w:footnote w:type="continuationSeparator" w:id="0">
    <w:p w:rsidR="007777CD" w:rsidRDefault="007777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7CD" w:rsidRDefault="007777CD">
    <w:pPr>
      <w:pStyle w:val="Header"/>
    </w:pPr>
    <w:bookmarkStart w:id="1" w:name="_MacBuGuideStaticData_720H"/>
    <w:bookmarkStart w:id="2" w:name="_MacBuGuideStaticData_11160V"/>
    <w:bookmarkStart w:id="3" w:name="_MacBuGuideStaticData_1080V"/>
    <w:bookmarkStart w:id="4" w:name="_MacBuGuideStaticData_6120V"/>
    <w:bookmarkStart w:id="5" w:name="_MacBuGuideStaticData_12240H"/>
    <w:bookmarkStart w:id="6" w:name="_MacBuGuideStaticData_6470H"/>
    <w:bookmarkStart w:id="7" w:name="_MacBuGuideStaticData_9350H"/>
    <w:bookmarkStart w:id="8" w:name="_MacBuGuideStaticData_15120H"/>
    <w:bookmarkStart w:id="9" w:name="_MacBuGuideStaticData_3600H"/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82A731" wp14:editId="35F26C29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7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8" name="Rectangle 2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9" name="Rectangle 26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0" name="Rectangle 27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306pt;margin-top:324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">
              <v:rect id="Rectangle 25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PfC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Y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s98L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6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FJZxQAA&#10;ANsAAAAPAAAAZHJzL2Rvd25yZXYueG1sRI9BTwIxFITvJvyH5pFwk65oRFYK2RAhnARXIx5fts/t&#10;6vZ10xZY/r01MfE4mZlvMvNlb1txIh8axwpuxhkI4srphmsFb6/r6wcQISJrbB2TggsFWC4GV3PM&#10;tTvzC53KWIsE4ZCjAhNjl0sZKkMWw9h1xMn7dN5iTNLXUns8J7ht5STL7qXFhtOCwY5Whqrv8mgV&#10;PLWHwvj3r7vnqSw/Zm5fb3aHQqnRsC8eQUTq43/4r73VCm5n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gUln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7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qdCvQAA&#10;ANsAAAAPAAAAZHJzL2Rvd25yZXYueG1sRE9Li8IwEL4L/ocwgjdNV11ZukYRUfAkrIrnoRnbss2k&#10;NOnDf79zWPD48b03u8FVqqMmlJ4NfMwTUMSZtyXnBu630+wLVIjIFivPZOBFAXbb8WiDqfU9/1B3&#10;jbmSEA4pGihirFOtQ1aQwzD3NbFwT984jAKbXNsGewl3lV4kyVo7LFkaCqzpUFD2e22dgRUe7aVF&#10;++DLYXFu+89umXRPY6aTYf8NKtIQ3+J/99mKT9bLF/kBev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6qdCvQAAANsAAAAPAAAAAAAAAAAAAAAAAJcCAABkcnMvZG93bnJldi54&#10;bWxQSwUGAAAAAAQABAD1AAAAgQ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54E5DC" wp14:editId="3465A9F0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4" name="Rectangle 2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5" name="Rectangle 2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6" name="Rectangle 2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54pt;margin-top:324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">
              <v:rect id="Rectangle 2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f3HxQAA&#10;ANsAAAAPAAAAZHJzL2Rvd25yZXYueG1sRI9BTwIxFITvJvyH5pF4ky5IUFcK2RA0nkRXAxxfts/t&#10;wvZ101ZY/701IfE4mZlvMvNlb1txIh8axwrGowwEceV0w7WCz4+nm3sQISJrbB2Tgh8KsFwMruaY&#10;a3fmdzqVsRYJwiFHBSbGLpcyVIYshpHriJP35bzFmKSvpfZ4TnDbykmWzaTFhtOCwY5Whqpj+W0V&#10;rNtdYfz2MH29k+X+wb3Vz5tdodT1sC8eQUTq43/40n7RCm6n8Pcl/QC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h/cf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VhcxQAA&#10;ANsAAAAPAAAAZHJzL2Rvd25yZXYueG1sRI/NbsIwEITvlXgHa5F6K07/S8CgqGoRJwppBRxX8TZO&#10;G68j20D69rhSpR5HM/ONZjrvbSuO5EPjWMH1KANBXDndcK3g4/316glEiMgaW8ek4IcCzGeDiynm&#10;2p14Q8cy1iJBOOSowMTY5VKGypDFMHIdcfI+nbcYk/S11B5PCW5beZNlD9Jiw2nBYEfPhqrv8mAV&#10;vLS7wvjt193qUZb7sVvXi7ddodTlsC8mICL18T/8115qBbf38Psl/QA5O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WFz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enQwgAA&#10;ANsAAAAPAAAAZHJzL2Rvd25yZXYueG1sRI9Pa8JAFMTvBb/D8oTe6sZog0TXIGIhp0C19PzIPpNg&#10;9m3Ibv7023eFQo/DzPyGOWSzacVIvWssK1ivIhDEpdUNVwq+bh9vOxDOI2tsLZOCH3KQHRcvB0y1&#10;nfiTxquvRICwS1FB7X2XSunKmgy6le2Ig3e3vUEfZF9J3eMU4KaVcRQl0mDDYaHGjs41lY/rYBRs&#10;8aKLAfU3F+c4H6b3cRONd6Vel/NpD8LT7P/Df+1cK9gk8PwSfoA8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J6dD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02E159" wp14:editId="14CEB742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06pt;margin-top:179.5pt;width:252pt;height:2in;z-index:25166438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">
              <v:rect id="Rectangle 1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vvE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6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a+8T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l5fxgAA&#10;ANsAAAAPAAAAZHJzL2Rvd25yZXYueG1sRI9PawIxFMTvgt8hPMGbZq2lf7ZGWYoWT7XdFvX42Lxu&#10;tt28LEmq67dvCoUeh5n5DbNY9bYVJ/KhcaxgNs1AEFdON1wreH/bTO5AhIissXVMCi4UYLUcDhaY&#10;a3fmVzqVsRYJwiFHBSbGLpcyVIYshqnriJP34bzFmKSvpfZ4TnDbyqssu5EWG04LBjt6NFR9ld9W&#10;wbo9FMbvP6+fb2V5vHcv9dPuUCg1HvXFA4hIffwP/7W3WsF8Br9f0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l5f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u/TwgAA&#10;ANsAAAAPAAAAZHJzL2Rvd25yZXYueG1sRI9Pa8JAFMTvQr/D8gq96caoRaJrkGDBU8C09PzIPpNg&#10;9m3Ibv7023eFQo/DzPyGOaazacVIvWssK1ivIhDEpdUNVwq+Pj+WexDOI2tsLZOCH3KQnl4WR0y0&#10;nfhGY+ErESDsElRQe98lUrqyJoNuZTvi4N1tb9AH2VdS9zgFuGllHEXv0mDDYaHGjrKaykcxGAVb&#10;vOh8QP3NeRZfh2k3bqLxrtTb63w+gPA0+//wX/uqFWxieH4JP0Ce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y79P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8BBE32" wp14:editId="0644A59D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54pt;margin-top:179.5pt;width:252pt;height:2in;z-index:25166336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">
              <v:rect id="Rectangle 1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vVtxQAA&#10;ANsAAAAPAAAAZHJzL2Rvd25yZXYueG1sRI9BawIxFITvgv8hPMFbzVaKtlujLKUVT9ZuS+3xsXnd&#10;rG5eliTq9t83hYLHYWa+YRar3rbiTD40jhXcTjIQxJXTDdcKPt5fbu5BhIissXVMCn4owGo5HCww&#10;1+7Cb3QuYy0ShEOOCkyMXS5lqAxZDBPXESfv23mLMUlfS+3xkuC2ldMsm0mLDacFgx09GaqO5ckq&#10;eG73hfGfh7vtXJZfD25Xr1/3hVLjUV88gojUx2v4v73RCqZz+PuSfo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q9W3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07k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Sx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0NO5L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0C33BF" wp14:editId="2466EBDC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" name="Rectangle 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306pt;margin-top:36pt;width:252pt;height:2in;z-index:25166233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">
              <v:rect id="Rectangle 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Vb1xQAA&#10;ANsAAAAPAAAAZHJzL2Rvd25yZXYueG1sRI9BSwMxFITvhf6H8ARvNusiWtemZREtnlrdivX42Dw3&#10;WzcvS5K223/fCEKPw8x8w8wWg+3EgXxoHSu4nWQgiGunW24UfG5eb6YgQkTW2DkmBScKsJiPRzMs&#10;tDvyBx2q2IgE4VCgAhNjX0gZakMWw8T1xMn7cd5iTNI3Uns8JrjtZJ5l99Jiy2nBYE/Phurfam8V&#10;vHTb0viv3d3qQVbfj+69Wa63pVLXV0P5BCLSEC/h//abVpDn8Pcl/QA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AdVvX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fNuxgAA&#10;ANsAAAAPAAAAZHJzL2Rvd25yZXYueG1sRI9PawIxFMTvQr9DeEJvmlVL/2yNshRbPGm7LerxsXnd&#10;bLt5WZJU12/fCIUeh5n5DTNf9rYVR/KhcaxgMs5AEFdON1wr+Hh/Ht2DCBFZY+uYFJwpwHJxNZhj&#10;rt2J3+hYxlokCIccFZgYu1zKUBmyGMauI07ep/MWY5K+ltrjKcFtK6dZdistNpwWDHb0ZKj6Ln+s&#10;glW7L4zffd1s7mR5eHCv9ct2Xyh1PeyLRxCR+vgf/muvtYLpDC5f0g+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UfNu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kThwgAA&#10;ANsAAAAPAAAAZHJzL2Rvd25yZXYueG1sRI9Pa8JAFMTvQr/D8gq96cY0FomuQYIFT4JRen5kn0kw&#10;+zZkN3/67buFQo/DzPyG2WezacVIvWssK1ivIhDEpdUNVwrut8/lFoTzyBpby6Tgmxxkh5fFHlNt&#10;J77SWPhKBAi7FBXU3neplK6syaBb2Y44eA/bG/RB9pXUPU4BbloZR9GHNNhwWKixo7ym8lkMRkGC&#10;J30ZUH/xJY/Pw7QZ36PxodTb63zcgfA0+//wX/usFcQJ/H4JP0Ae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OROH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29F4CF" wp14:editId="20CCE937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Rectangle 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54pt;margin-top:36pt;width:252pt;height:2in;z-index:25166131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">
              <v:rect id="Rectangle 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Q45wwAA&#10;ANsAAAAPAAAAZHJzL2Rvd25yZXYueG1sRE9NTwIxEL2T+B+aMfEmXYlRWChkQ5R4Ql2McJxsx+3C&#10;drppCyz/3pqYcJuX9zmzRW9bcSIfGscKHoYZCOLK6YZrBV+b1/sxiBCRNbaOScGFAizmN4MZ5tqd&#10;+ZNOZaxFCuGQowITY5dLGSpDFsPQdcSJ+3HeYkzQ11J7PKdw28pRlj1Jiw2nBoMdLQ1Vh/JoFby0&#10;28L47/3j+lmWu4n7qFfv20Kpu9u+mIKI1Mer+N/9ptP8C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Q45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ULi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T1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TVC4r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1"/>
  <w:bookmarkEnd w:id="2"/>
  <w:bookmarkEnd w:id="3"/>
  <w:bookmarkEnd w:id="4"/>
  <w:bookmarkEnd w:id="5"/>
  <w:bookmarkEnd w:id="6"/>
  <w:bookmarkEnd w:id="7"/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8A481A"/>
    <w:rsid w:val="001A11DB"/>
    <w:rsid w:val="0022216C"/>
    <w:rsid w:val="00285406"/>
    <w:rsid w:val="002A5012"/>
    <w:rsid w:val="00323209"/>
    <w:rsid w:val="003C0CB5"/>
    <w:rsid w:val="004531F5"/>
    <w:rsid w:val="00483F53"/>
    <w:rsid w:val="00512063"/>
    <w:rsid w:val="00562EAA"/>
    <w:rsid w:val="00610C52"/>
    <w:rsid w:val="0066364B"/>
    <w:rsid w:val="006D66DF"/>
    <w:rsid w:val="007646C0"/>
    <w:rsid w:val="007777CD"/>
    <w:rsid w:val="007C60B2"/>
    <w:rsid w:val="008A481A"/>
    <w:rsid w:val="00940E64"/>
    <w:rsid w:val="00973838"/>
    <w:rsid w:val="00997587"/>
    <w:rsid w:val="00A87C24"/>
    <w:rsid w:val="00AB3ACC"/>
    <w:rsid w:val="00B90A14"/>
    <w:rsid w:val="00BD3D12"/>
    <w:rsid w:val="00C14B4D"/>
    <w:rsid w:val="00CE4AE8"/>
    <w:rsid w:val="00CF20AB"/>
    <w:rsid w:val="00DA19E9"/>
    <w:rsid w:val="00DC2923"/>
    <w:rsid w:val="00DE3B94"/>
    <w:rsid w:val="00DF03D6"/>
    <w:rsid w:val="00EE5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571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Applications:Microsoft%20Office%202011:Office:Media:Templates:Publishing%20Layout%20View:Business%20Cards:Insignia%20Business%20Card.dotx" TargetMode="External"/></Relationship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Insignia Business Card.dotx</Template>
  <TotalTime>32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Poulin</dc:creator>
  <cp:keywords/>
  <dc:description/>
  <cp:lastModifiedBy>Jeremy Poulin</cp:lastModifiedBy>
  <cp:revision>1</cp:revision>
  <cp:lastPrinted>2012-05-25T12:36:00Z</cp:lastPrinted>
  <dcterms:created xsi:type="dcterms:W3CDTF">2012-05-25T11:47:00Z</dcterms:created>
  <dcterms:modified xsi:type="dcterms:W3CDTF">2012-05-25T12:36:00Z</dcterms:modified>
  <cp:category/>
</cp:coreProperties>
</file>